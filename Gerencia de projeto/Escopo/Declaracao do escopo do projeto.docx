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6942DB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6942DB" w:rsidP="00DB19BE">
            <w:pPr>
              <w:pStyle w:val="Verses"/>
            </w:pPr>
            <w:r>
              <w:t>13/04/2018</w:t>
            </w:r>
          </w:p>
        </w:tc>
        <w:tc>
          <w:tcPr>
            <w:tcW w:w="2420" w:type="dxa"/>
            <w:vAlign w:val="center"/>
          </w:tcPr>
          <w:p w:rsidR="00C6217F" w:rsidRPr="00C52528" w:rsidRDefault="00C6217F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C6217F" w:rsidRPr="00C52528" w:rsidRDefault="00C6217F" w:rsidP="00DB19BE">
            <w:pPr>
              <w:pStyle w:val="Verses"/>
            </w:pPr>
          </w:p>
        </w:tc>
      </w:tr>
    </w:tbl>
    <w:p w:rsidR="00C6217F" w:rsidRDefault="00C6217F" w:rsidP="00C6217F"/>
    <w:p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CabealhodoSumrio"/>
          </w:pPr>
          <w:r>
            <w:t>Sumário</w:t>
          </w:r>
        </w:p>
        <w:p w:rsidR="00651C05" w:rsidRDefault="00C62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399513" w:history="1">
            <w:r w:rsidR="006942DB">
              <w:rPr>
                <w:rStyle w:val="Hyperlink"/>
                <w:noProof/>
              </w:rPr>
              <w:t>1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Situação atual e justificativa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_Toc460399513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11350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4" w:history="1">
            <w:r w:rsidR="006942DB">
              <w:rPr>
                <w:rStyle w:val="Hyperlink"/>
                <w:noProof/>
              </w:rPr>
              <w:t>2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Objetivos SMART e critérios de sucesso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_Toc460399514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11350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5" w:history="1">
            <w:r w:rsidR="006942DB">
              <w:rPr>
                <w:rStyle w:val="Hyperlink"/>
                <w:noProof/>
              </w:rPr>
              <w:t>3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Escopo do Produto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_Toc460399515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11350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6" w:history="1">
            <w:r w:rsidR="006942DB">
              <w:rPr>
                <w:rStyle w:val="Hyperlink"/>
                <w:noProof/>
              </w:rPr>
              <w:t>4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Exclusões do projeto / Fora do Escopo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_Toc460399516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11350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7" w:history="1">
            <w:r w:rsidR="006942DB">
              <w:rPr>
                <w:rStyle w:val="Hyperlink"/>
                <w:noProof/>
              </w:rPr>
              <w:t>5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Restrições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_Toc460399517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11350E" w:rsidP="006942D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8" w:history="1">
            <w:r w:rsidR="006942DB">
              <w:rPr>
                <w:rStyle w:val="Hyperlink"/>
                <w:noProof/>
              </w:rPr>
              <w:t>6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Premissas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_Toc460399518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C6217F" w:rsidRDefault="00C6217F" w:rsidP="00C6217F">
          <w:r>
            <w:rPr>
              <w:b/>
              <w:bCs/>
            </w:rPr>
            <w:fldChar w:fldCharType="end"/>
          </w:r>
        </w:p>
      </w:sdtContent>
    </w:sdt>
    <w:p w:rsidR="00C6217F" w:rsidRDefault="00C6217F" w:rsidP="00C6217F"/>
    <w:p w:rsidR="00C6217F" w:rsidRDefault="00C6217F" w:rsidP="00C6217F"/>
    <w:p w:rsidR="002A19BF" w:rsidRPr="00B12ADB" w:rsidRDefault="002A19BF" w:rsidP="002A19BF"/>
    <w:p w:rsidR="002A19BF" w:rsidRDefault="002A19BF" w:rsidP="002A19BF"/>
    <w:p w:rsidR="003D437B" w:rsidRDefault="003D437B" w:rsidP="003D437B">
      <w:pPr>
        <w:pStyle w:val="Ttulo1"/>
      </w:pPr>
      <w:bookmarkStart w:id="0" w:name="_Toc383380604"/>
      <w:bookmarkStart w:id="1" w:name="_Toc460399513"/>
      <w:r>
        <w:t xml:space="preserve">Situação atual e justificativa </w:t>
      </w:r>
      <w:r w:rsidRPr="00057D0A">
        <w:t xml:space="preserve">do </w:t>
      </w:r>
      <w:r>
        <w:t>projeto</w:t>
      </w:r>
      <w:bookmarkEnd w:id="0"/>
      <w:bookmarkEnd w:id="1"/>
    </w:p>
    <w:p w:rsidR="003D437B" w:rsidRPr="006942DB" w:rsidRDefault="006942DB" w:rsidP="003D437B">
      <w:pPr>
        <w:rPr>
          <w:rFonts w:ascii="Arial" w:hAnsi="Arial" w:cs="Arial"/>
          <w:sz w:val="18"/>
          <w:szCs w:val="18"/>
        </w:rPr>
      </w:pPr>
      <w:r w:rsidRPr="006942DB">
        <w:rPr>
          <w:rFonts w:ascii="Arial" w:hAnsi="Arial" w:cs="Arial"/>
          <w:sz w:val="18"/>
          <w:szCs w:val="18"/>
        </w:rPr>
        <w:t xml:space="preserve">Atualmente  o projeto se encontra na elaboração e integração com </w:t>
      </w:r>
      <w:proofErr w:type="spellStart"/>
      <w:r w:rsidRPr="006942DB">
        <w:rPr>
          <w:rFonts w:ascii="Arial" w:hAnsi="Arial" w:cs="Arial"/>
          <w:sz w:val="18"/>
          <w:szCs w:val="18"/>
        </w:rPr>
        <w:t>app</w:t>
      </w:r>
      <w:proofErr w:type="spellEnd"/>
      <w:r w:rsidRPr="006942DB">
        <w:rPr>
          <w:rFonts w:ascii="Arial" w:hAnsi="Arial" w:cs="Arial"/>
          <w:sz w:val="18"/>
          <w:szCs w:val="18"/>
        </w:rPr>
        <w:t xml:space="preserve"> mobile ,e o que levou a construção foi </w:t>
      </w:r>
      <w:r w:rsidRPr="006942DB">
        <w:rPr>
          <w:rFonts w:ascii="Arial" w:hAnsi="Arial" w:cs="Arial"/>
          <w:sz w:val="18"/>
          <w:szCs w:val="18"/>
        </w:rPr>
        <w:t>poluição sonora  nas grandes cidades, causando preocupações inclusive na área da saúde</w:t>
      </w:r>
    </w:p>
    <w:p w:rsidR="003D437B" w:rsidRDefault="003D437B" w:rsidP="003D437B"/>
    <w:p w:rsidR="003D437B" w:rsidRPr="00057D0A" w:rsidRDefault="003D437B" w:rsidP="003D437B">
      <w:pPr>
        <w:pStyle w:val="Ttulo1"/>
      </w:pPr>
      <w:bookmarkStart w:id="2" w:name="_Toc383380605"/>
      <w:bookmarkStart w:id="3" w:name="_Toc460399514"/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  <w:bookmarkEnd w:id="2"/>
      <w:bookmarkEnd w:id="3"/>
    </w:p>
    <w:p w:rsidR="003D437B" w:rsidRDefault="003D437B" w:rsidP="00C6217F">
      <w:pPr>
        <w:pStyle w:val="Comments"/>
      </w:pPr>
      <w:r w:rsidRPr="00594A56">
        <w:t>[</w:t>
      </w:r>
      <w:r>
        <w:t xml:space="preserve">Futuro, onde quer chegar. Descreva os benefícios esperados detalhando de forma clara </w:t>
      </w:r>
      <w:hyperlink r:id="rId9" w:tooltip="Objetivos SMART" w:history="1">
        <w:r w:rsidR="0007469D" w:rsidRPr="0007469D">
          <w:rPr>
            <w:rStyle w:val="Hyperlink"/>
            <w:b/>
            <w:bCs/>
          </w:rPr>
          <w:t>Objetivos SMART</w:t>
        </w:r>
      </w:hyperlink>
      <w:r w:rsidR="0007469D">
        <w:t xml:space="preserve"> </w:t>
      </w:r>
      <w:r w:rsidRPr="00594A56">
        <w:t>e critérios de sucesso relacionados</w:t>
      </w:r>
      <w:r>
        <w:t>.</w:t>
      </w:r>
    </w:p>
    <w:p w:rsidR="003D437B" w:rsidRPr="006F79CA" w:rsidRDefault="003D437B" w:rsidP="00C6217F">
      <w:pPr>
        <w:pStyle w:val="Comments"/>
      </w:pPr>
      <w:r w:rsidRPr="006F79CA">
        <w:t xml:space="preserve">SMART: </w:t>
      </w:r>
      <w:proofErr w:type="spellStart"/>
      <w:r w:rsidRPr="006F79CA">
        <w:t>Specific</w:t>
      </w:r>
      <w:proofErr w:type="spellEnd"/>
      <w:r w:rsidRPr="006F79CA">
        <w:t xml:space="preserve">: Específico, </w:t>
      </w:r>
      <w:proofErr w:type="spellStart"/>
      <w:r w:rsidRPr="006F79CA">
        <w:t>Measurable</w:t>
      </w:r>
      <w:proofErr w:type="spellEnd"/>
      <w:r w:rsidRPr="006F79CA">
        <w:t xml:space="preserve">: </w:t>
      </w:r>
      <w:r>
        <w:t xml:space="preserve">Indicador e </w:t>
      </w:r>
      <w:r w:rsidRPr="006F79CA">
        <w:t xml:space="preserve">meta, </w:t>
      </w:r>
      <w:proofErr w:type="spellStart"/>
      <w:r w:rsidRPr="006F79CA">
        <w:t>Assignable</w:t>
      </w:r>
      <w:proofErr w:type="spellEnd"/>
      <w:r w:rsidRPr="006F79CA">
        <w:t>:</w:t>
      </w:r>
      <w:r w:rsidR="00BC5600">
        <w:t xml:space="preserve"> </w:t>
      </w:r>
      <w:r w:rsidRPr="006F79CA">
        <w:t xml:space="preserve">Quem, </w:t>
      </w:r>
      <w:proofErr w:type="spellStart"/>
      <w:r w:rsidRPr="006F79CA">
        <w:t>Realistic</w:t>
      </w:r>
      <w:proofErr w:type="spellEnd"/>
      <w:r w:rsidRPr="006F79CA">
        <w:t xml:space="preserve">: </w:t>
      </w:r>
      <w:r w:rsidR="00BC5600" w:rsidRPr="006F79CA">
        <w:t>realístico</w:t>
      </w:r>
      <w:r w:rsidRPr="006F79CA">
        <w:t>, Time-</w:t>
      </w:r>
      <w:proofErr w:type="spellStart"/>
      <w:r w:rsidRPr="006F79CA">
        <w:t>related</w:t>
      </w:r>
      <w:proofErr w:type="spellEnd"/>
      <w:r w:rsidRPr="006F79CA">
        <w:t>:</w:t>
      </w:r>
      <w:r w:rsidR="00BC5600">
        <w:t xml:space="preserve"> </w:t>
      </w:r>
      <w:r w:rsidRPr="006F79CA">
        <w:t>Quando ]</w:t>
      </w:r>
    </w:p>
    <w:p w:rsidR="00E10611" w:rsidRPr="00594A56" w:rsidRDefault="00E10611" w:rsidP="00E10611">
      <w:pPr>
        <w:pStyle w:val="Comments"/>
      </w:pPr>
      <w:r>
        <w:t>[Exemplo:</w:t>
      </w:r>
    </w:p>
    <w:p w:rsidR="00E10611" w:rsidRPr="00F8319F" w:rsidRDefault="00E10611" w:rsidP="00E10611">
      <w:pPr>
        <w:pStyle w:val="Comments"/>
        <w:rPr>
          <w:szCs w:val="16"/>
        </w:rPr>
      </w:pPr>
      <w:r w:rsidRPr="00F8319F">
        <w:rPr>
          <w:szCs w:val="16"/>
        </w:rPr>
        <w:t>O projeto será considerado um sucesso se atender a todos os critérios de aceitação das entregas, respeitar as restrições e cumprir o cronograma de execução.</w:t>
      </w:r>
    </w:p>
    <w:p w:rsidR="00E10611" w:rsidRPr="00F8319F" w:rsidRDefault="00E10611" w:rsidP="00E10611">
      <w:pPr>
        <w:pStyle w:val="Comments"/>
        <w:rPr>
          <w:szCs w:val="16"/>
        </w:rPr>
      </w:pPr>
      <w:r w:rsidRPr="00F8319F">
        <w:rPr>
          <w:szCs w:val="16"/>
        </w:rPr>
        <w:t xml:space="preserve">As restrições e os critérios de aceitação das entregas estão </w:t>
      </w:r>
      <w:r>
        <w:rPr>
          <w:szCs w:val="16"/>
        </w:rPr>
        <w:t>detalhados</w:t>
      </w:r>
      <w:r w:rsidRPr="00F8319F">
        <w:rPr>
          <w:szCs w:val="16"/>
        </w:rPr>
        <w:t xml:space="preserve"> </w:t>
      </w:r>
      <w:r>
        <w:rPr>
          <w:szCs w:val="16"/>
        </w:rPr>
        <w:t>abaixo</w:t>
      </w:r>
      <w:r w:rsidRPr="00F8319F">
        <w:rPr>
          <w:szCs w:val="16"/>
        </w:rPr>
        <w:t>.</w:t>
      </w:r>
    </w:p>
    <w:p w:rsidR="00E10611" w:rsidRDefault="00E10611" w:rsidP="00E10611">
      <w:pPr>
        <w:pStyle w:val="Comments"/>
        <w:rPr>
          <w:szCs w:val="16"/>
        </w:rPr>
      </w:pPr>
      <w:r w:rsidRPr="00F8319F">
        <w:rPr>
          <w:szCs w:val="16"/>
        </w:rPr>
        <w:t xml:space="preserve">O cronograma de execução é </w:t>
      </w:r>
      <w:r>
        <w:rPr>
          <w:szCs w:val="16"/>
        </w:rPr>
        <w:t>um</w:t>
      </w:r>
      <w:r w:rsidRPr="00F8319F">
        <w:rPr>
          <w:szCs w:val="16"/>
        </w:rPr>
        <w:t xml:space="preserve"> anexo d</w:t>
      </w:r>
      <w:r>
        <w:rPr>
          <w:szCs w:val="16"/>
        </w:rPr>
        <w:t>o</w:t>
      </w:r>
      <w:r w:rsidRPr="00F8319F">
        <w:rPr>
          <w:szCs w:val="16"/>
        </w:rPr>
        <w:t xml:space="preserve"> plano</w:t>
      </w:r>
      <w:r>
        <w:rPr>
          <w:szCs w:val="16"/>
        </w:rPr>
        <w:t xml:space="preserve"> de gerenciamento do projeto</w:t>
      </w:r>
      <w:r w:rsidRPr="00F8319F">
        <w:rPr>
          <w:szCs w:val="16"/>
        </w:rPr>
        <w:t>.</w:t>
      </w:r>
    </w:p>
    <w:p w:rsidR="00E10611" w:rsidRPr="007829FA" w:rsidRDefault="00E10611" w:rsidP="00E10611">
      <w:pPr>
        <w:pStyle w:val="Comments"/>
      </w:pPr>
      <w:r>
        <w:rPr>
          <w:szCs w:val="16"/>
        </w:rPr>
        <w:t>]</w:t>
      </w:r>
    </w:p>
    <w:p w:rsidR="00E10611" w:rsidRDefault="00E10611" w:rsidP="00E10611">
      <w:pPr>
        <w:pStyle w:val="Comments"/>
        <w:rPr>
          <w:szCs w:val="16"/>
        </w:rPr>
      </w:pPr>
      <w:r>
        <w:t>[Exemplo2:</w:t>
      </w:r>
    </w:p>
    <w:p w:rsidR="00E10611" w:rsidRDefault="00E10611" w:rsidP="00E10611">
      <w:pPr>
        <w:pStyle w:val="Comments"/>
      </w:pPr>
      <w:r w:rsidRPr="00A42907">
        <w:t>O projeto será considerado um sucesso se atender a todos os critérios de aceitação das entregas, respeitar as restrições e cumprir o cronograma de execução</w:t>
      </w:r>
      <w:r>
        <w:t xml:space="preserve"> e principalmente atender os objetivos abaixo:</w:t>
      </w:r>
    </w:p>
    <w:p w:rsidR="00E10611" w:rsidRDefault="00E10611" w:rsidP="00E10611">
      <w:pPr>
        <w:pStyle w:val="Comments"/>
        <w:numPr>
          <w:ilvl w:val="0"/>
          <w:numId w:val="3"/>
        </w:numPr>
        <w:rPr>
          <w:szCs w:val="16"/>
        </w:rPr>
      </w:pPr>
      <w:r>
        <w:rPr>
          <w:szCs w:val="16"/>
        </w:rPr>
        <w:t>Objetivo SMART 1; ....</w:t>
      </w:r>
    </w:p>
    <w:p w:rsidR="00E10611" w:rsidRPr="007829FA" w:rsidRDefault="00E10611" w:rsidP="00E10611">
      <w:pPr>
        <w:pStyle w:val="Comments"/>
      </w:pPr>
      <w:r>
        <w:rPr>
          <w:szCs w:val="16"/>
        </w:rPr>
        <w:t>]</w:t>
      </w:r>
    </w:p>
    <w:p w:rsidR="003D437B" w:rsidRDefault="003D437B" w:rsidP="003D437B"/>
    <w:p w:rsidR="002A19BF" w:rsidRDefault="002A19BF" w:rsidP="002A19BF"/>
    <w:p w:rsidR="002A19BF" w:rsidRPr="00C46898" w:rsidRDefault="002A19BF" w:rsidP="002A19BF">
      <w:pPr>
        <w:pStyle w:val="Ttulo1"/>
      </w:pPr>
      <w:bookmarkStart w:id="4" w:name="_Toc383380606"/>
      <w:bookmarkStart w:id="5" w:name="_Toc460399515"/>
      <w:r w:rsidRPr="00C46898">
        <w:t>Escopo do Produto</w:t>
      </w:r>
      <w:bookmarkEnd w:id="4"/>
      <w:bookmarkEnd w:id="5"/>
    </w:p>
    <w:p w:rsidR="002A19BF" w:rsidRPr="00AA3C95" w:rsidRDefault="006942DB" w:rsidP="002A19BF">
      <w:r>
        <w:rPr>
          <w:rFonts w:ascii="ArialMT" w:hAnsi="ArialMT" w:cs="ArialMT"/>
        </w:rPr>
        <w:t xml:space="preserve">construção de um </w:t>
      </w:r>
      <w:proofErr w:type="spellStart"/>
      <w:r>
        <w:rPr>
          <w:rFonts w:ascii="ArialMT" w:hAnsi="ArialMT" w:cs="ArialMT"/>
        </w:rPr>
        <w:t>decibelímetro</w:t>
      </w:r>
      <w:proofErr w:type="spellEnd"/>
      <w:r>
        <w:rPr>
          <w:rFonts w:ascii="ArialMT" w:hAnsi="ArialMT" w:cs="ArialMT"/>
        </w:rPr>
        <w:t xml:space="preserve"> estático, para fornecer suporte ao controle da poluição sonora aos moradores de determinado conjunto habitacional.</w:t>
      </w:r>
    </w:p>
    <w:p w:rsidR="002A19BF" w:rsidRPr="00AA3C95" w:rsidRDefault="002A19BF" w:rsidP="002A19BF"/>
    <w:p w:rsidR="002A19BF" w:rsidRPr="00AA3C95" w:rsidRDefault="00C06005" w:rsidP="002A19BF">
      <w:pPr>
        <w:pStyle w:val="Ttulo1"/>
      </w:pPr>
      <w:bookmarkStart w:id="6" w:name="_Toc383380607"/>
      <w:bookmarkStart w:id="7" w:name="_Toc460399516"/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  <w:bookmarkEnd w:id="6"/>
      <w:bookmarkEnd w:id="7"/>
    </w:p>
    <w:p w:rsidR="002A19BF" w:rsidRPr="00AA3C95" w:rsidRDefault="006942DB" w:rsidP="002A19BF">
      <w:r>
        <w:t>Divulgação do produto em Redes sociais</w:t>
      </w:r>
    </w:p>
    <w:p w:rsidR="002A19BF" w:rsidRDefault="002A19BF" w:rsidP="002A19BF"/>
    <w:p w:rsidR="00E10611" w:rsidRPr="00AA3C95" w:rsidRDefault="00E10611" w:rsidP="00E10611">
      <w:pPr>
        <w:pStyle w:val="Ttulo1"/>
      </w:pPr>
      <w:bookmarkStart w:id="8" w:name="_Toc402281711"/>
      <w:bookmarkStart w:id="9" w:name="_Toc460399517"/>
      <w:r>
        <w:t>Restrições</w:t>
      </w:r>
      <w:bookmarkEnd w:id="8"/>
      <w:bookmarkEnd w:id="9"/>
    </w:p>
    <w:p w:rsidR="00E10611" w:rsidRPr="00AA3C95" w:rsidRDefault="006942DB" w:rsidP="00E10611">
      <w:r>
        <w:t xml:space="preserve">Não </w:t>
      </w:r>
      <w:proofErr w:type="spellStart"/>
      <w:r>
        <w:t>entega</w:t>
      </w:r>
      <w:proofErr w:type="spellEnd"/>
      <w:r>
        <w:t xml:space="preserve"> dos componentes(Hardware) pelo correio, Dinheiro insuficiente para a </w:t>
      </w:r>
      <w:proofErr w:type="spellStart"/>
      <w:r>
        <w:t>constrção</w:t>
      </w:r>
      <w:proofErr w:type="spellEnd"/>
      <w:r>
        <w:t xml:space="preserve"> do projeto</w:t>
      </w:r>
    </w:p>
    <w:p w:rsidR="00E10611" w:rsidRPr="00AA3C95" w:rsidRDefault="00E10611" w:rsidP="00E10611"/>
    <w:p w:rsidR="00E10611" w:rsidRPr="00AA3C95" w:rsidRDefault="00E10611" w:rsidP="00E10611">
      <w:pPr>
        <w:pStyle w:val="Ttulo1"/>
      </w:pPr>
      <w:bookmarkStart w:id="10" w:name="_Toc402281712"/>
      <w:bookmarkStart w:id="11" w:name="_Toc460399518"/>
      <w:r w:rsidRPr="00AA3C95">
        <w:t>Premissas</w:t>
      </w:r>
      <w:bookmarkEnd w:id="10"/>
      <w:bookmarkEnd w:id="11"/>
    </w:p>
    <w:p w:rsidR="00E10611" w:rsidRPr="00AA3C95" w:rsidRDefault="006942DB" w:rsidP="00E10611">
      <w:pPr>
        <w:pStyle w:val="Comments"/>
      </w:pPr>
      <w:r>
        <w:t xml:space="preserve">Disponibilidade de  250R$ </w:t>
      </w:r>
      <w:r w:rsidR="005965C2" w:rsidRPr="0018718D">
        <w:t xml:space="preserve"> </w:t>
      </w:r>
      <w:r>
        <w:t xml:space="preserve">para a construção do </w:t>
      </w:r>
      <w:proofErr w:type="spellStart"/>
      <w:r>
        <w:t>Decibelímetro</w:t>
      </w:r>
      <w:proofErr w:type="spellEnd"/>
    </w:p>
    <w:p w:rsidR="00E10611" w:rsidRPr="00AA3C95" w:rsidRDefault="00E10611" w:rsidP="00E10611"/>
    <w:p w:rsidR="00E10611" w:rsidRPr="00AA3C95" w:rsidRDefault="00E10611" w:rsidP="002A19BF"/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6942DB" w:rsidP="002D679E">
            <w:proofErr w:type="spellStart"/>
            <w:r>
              <w:t>Humbero,Matheus,Moisés</w:t>
            </w:r>
            <w:proofErr w:type="spellEnd"/>
          </w:p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6942DB" w:rsidP="002D679E">
            <w:r>
              <w:t>Humberto Junior</w:t>
            </w:r>
            <w:bookmarkStart w:id="12" w:name="_GoBack"/>
            <w:bookmarkEnd w:id="12"/>
          </w:p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50E" w:rsidRDefault="0011350E" w:rsidP="005E1593">
      <w:r>
        <w:separator/>
      </w:r>
    </w:p>
  </w:endnote>
  <w:endnote w:type="continuationSeparator" w:id="0">
    <w:p w:rsidR="0011350E" w:rsidRDefault="0011350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503D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942DB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942DB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372728669"/>
          <w:placeholder>
            <w:docPart w:val="40F105B9444A49F192837983B7A5FD5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741" w:type="dxa"/>
              <w:vAlign w:val="center"/>
            </w:tcPr>
            <w:p w:rsidR="00957346" w:rsidRPr="006419CA" w:rsidRDefault="00957346" w:rsidP="00957346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957346" w:rsidRPr="006419CA" w:rsidRDefault="0011350E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957346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50E" w:rsidRDefault="0011350E" w:rsidP="005E1593">
      <w:r>
        <w:separator/>
      </w:r>
    </w:p>
  </w:footnote>
  <w:footnote w:type="continuationSeparator" w:id="0">
    <w:p w:rsidR="0011350E" w:rsidRDefault="0011350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957346" w:rsidP="00C6217F">
          <w:pPr>
            <w:pStyle w:val="Comments"/>
          </w:pPr>
          <w:r w:rsidRPr="00C6217F">
            <w:rPr>
              <w:sz w:val="22"/>
              <w:szCs w:val="22"/>
            </w:rPr>
            <w:fldChar w:fldCharType="begin"/>
          </w:r>
          <w:r w:rsidRPr="00C6217F">
            <w:rPr>
              <w:sz w:val="22"/>
              <w:szCs w:val="22"/>
            </w:rPr>
            <w:instrText xml:space="preserve"> TITLE   \* MERGEFORMAT </w:instrText>
          </w:r>
          <w:r w:rsidRPr="00C6217F">
            <w:rPr>
              <w:sz w:val="22"/>
              <w:szCs w:val="22"/>
            </w:rPr>
            <w:fldChar w:fldCharType="separate"/>
          </w:r>
          <w:r w:rsidRPr="00C6217F">
            <w:rPr>
              <w:sz w:val="22"/>
              <w:szCs w:val="22"/>
            </w:rPr>
            <w:t>Declaração do escopo do projeto</w:t>
          </w:r>
          <w:r w:rsidRPr="00C6217F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6942DB" w:rsidP="002D679E">
          <w:pPr>
            <w:pStyle w:val="Cabealho"/>
            <w:rPr>
              <w:sz w:val="22"/>
              <w:szCs w:val="22"/>
            </w:rPr>
          </w:pPr>
          <w:proofErr w:type="spellStart"/>
          <w:r>
            <w:t>Decibelímetro</w:t>
          </w:r>
          <w:proofErr w:type="spellEnd"/>
          <w:r>
            <w:t xml:space="preserve"> estático 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426C3"/>
    <w:rsid w:val="0007469D"/>
    <w:rsid w:val="000B029A"/>
    <w:rsid w:val="000C1AC0"/>
    <w:rsid w:val="000E2853"/>
    <w:rsid w:val="000E3FBC"/>
    <w:rsid w:val="0011350E"/>
    <w:rsid w:val="00137694"/>
    <w:rsid w:val="001B1FE7"/>
    <w:rsid w:val="001D497F"/>
    <w:rsid w:val="001F3D30"/>
    <w:rsid w:val="00211D53"/>
    <w:rsid w:val="00274187"/>
    <w:rsid w:val="0028566C"/>
    <w:rsid w:val="00293ED8"/>
    <w:rsid w:val="002A19BF"/>
    <w:rsid w:val="002F0005"/>
    <w:rsid w:val="00323EFA"/>
    <w:rsid w:val="00331443"/>
    <w:rsid w:val="00341B09"/>
    <w:rsid w:val="0034544C"/>
    <w:rsid w:val="00366264"/>
    <w:rsid w:val="00393AF2"/>
    <w:rsid w:val="003C4FC3"/>
    <w:rsid w:val="003C6AAD"/>
    <w:rsid w:val="003D377B"/>
    <w:rsid w:val="003D437B"/>
    <w:rsid w:val="00424175"/>
    <w:rsid w:val="0042609D"/>
    <w:rsid w:val="004B2855"/>
    <w:rsid w:val="004B60F1"/>
    <w:rsid w:val="004D0195"/>
    <w:rsid w:val="004D27A1"/>
    <w:rsid w:val="0055540E"/>
    <w:rsid w:val="005965C2"/>
    <w:rsid w:val="005B4260"/>
    <w:rsid w:val="005B61DB"/>
    <w:rsid w:val="005E1593"/>
    <w:rsid w:val="005F487B"/>
    <w:rsid w:val="006214DC"/>
    <w:rsid w:val="00631A54"/>
    <w:rsid w:val="006419CA"/>
    <w:rsid w:val="00651C05"/>
    <w:rsid w:val="00663704"/>
    <w:rsid w:val="006664A0"/>
    <w:rsid w:val="006942DB"/>
    <w:rsid w:val="006A233C"/>
    <w:rsid w:val="00712F3D"/>
    <w:rsid w:val="00743E89"/>
    <w:rsid w:val="0079397C"/>
    <w:rsid w:val="007A054B"/>
    <w:rsid w:val="007B5F63"/>
    <w:rsid w:val="007D2516"/>
    <w:rsid w:val="00804EDF"/>
    <w:rsid w:val="008264F3"/>
    <w:rsid w:val="00842903"/>
    <w:rsid w:val="00871E89"/>
    <w:rsid w:val="008843C9"/>
    <w:rsid w:val="00935489"/>
    <w:rsid w:val="009442FF"/>
    <w:rsid w:val="00952A34"/>
    <w:rsid w:val="00955157"/>
    <w:rsid w:val="00957346"/>
    <w:rsid w:val="009A3D1F"/>
    <w:rsid w:val="009B5B6C"/>
    <w:rsid w:val="00A47ED6"/>
    <w:rsid w:val="00AE1992"/>
    <w:rsid w:val="00AF6D5F"/>
    <w:rsid w:val="00B7012B"/>
    <w:rsid w:val="00BC5600"/>
    <w:rsid w:val="00C06005"/>
    <w:rsid w:val="00C10723"/>
    <w:rsid w:val="00C52528"/>
    <w:rsid w:val="00C6217F"/>
    <w:rsid w:val="00C635C6"/>
    <w:rsid w:val="00C928A3"/>
    <w:rsid w:val="00CE2B3B"/>
    <w:rsid w:val="00CF2315"/>
    <w:rsid w:val="00D37957"/>
    <w:rsid w:val="00D80127"/>
    <w:rsid w:val="00E10611"/>
    <w:rsid w:val="00E1503D"/>
    <w:rsid w:val="00E34C15"/>
    <w:rsid w:val="00E758AF"/>
    <w:rsid w:val="00E94091"/>
    <w:rsid w:val="00EC3752"/>
    <w:rsid w:val="00EF0140"/>
    <w:rsid w:val="00F042E7"/>
    <w:rsid w:val="00F61057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escritoriodeprojetos.com.br/objetivos-smart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CFB"/>
    <w:rsid w:val="00015CAC"/>
    <w:rsid w:val="000C028B"/>
    <w:rsid w:val="00120EEA"/>
    <w:rsid w:val="001230AF"/>
    <w:rsid w:val="00293790"/>
    <w:rsid w:val="00392B07"/>
    <w:rsid w:val="00441365"/>
    <w:rsid w:val="004B505A"/>
    <w:rsid w:val="006C0CFB"/>
    <w:rsid w:val="00766655"/>
    <w:rsid w:val="00A525F0"/>
    <w:rsid w:val="00AF3A7B"/>
    <w:rsid w:val="00B80C3B"/>
    <w:rsid w:val="00C12CE0"/>
    <w:rsid w:val="00C54BCE"/>
    <w:rsid w:val="00CB7CB6"/>
    <w:rsid w:val="00D075E1"/>
    <w:rsid w:val="00F9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CFB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C0CF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CFB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C0C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F90B0-18CF-4976-949A-6A1DFFEB8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180</TotalTime>
  <Pages>2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2452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Usuário do Windows</cp:lastModifiedBy>
  <cp:revision>41</cp:revision>
  <dcterms:created xsi:type="dcterms:W3CDTF">2011-09-19T20:23:00Z</dcterms:created>
  <dcterms:modified xsi:type="dcterms:W3CDTF">2018-04-13T14:51:00Z</dcterms:modified>
</cp:coreProperties>
</file>